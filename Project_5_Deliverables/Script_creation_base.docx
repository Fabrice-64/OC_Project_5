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555E" w:rsidRPr="00E00627" w:rsidRDefault="00C95EB0" w:rsidP="009B761E">
      <w:pPr>
        <w:pStyle w:val="Titre1"/>
        <w:spacing w:before="120" w:after="120"/>
        <w:rPr>
          <w:sz w:val="40"/>
          <w:szCs w:val="40"/>
        </w:rPr>
      </w:pPr>
      <w:r>
        <w:rPr>
          <w:sz w:val="40"/>
          <w:szCs w:val="40"/>
        </w:rPr>
        <w:t>Script de creation de la Base de données</w:t>
      </w:r>
    </w:p>
    <w:p w:rsidR="004E555E" w:rsidRPr="0027658D" w:rsidRDefault="00C95EB0" w:rsidP="009B761E">
      <w:pPr>
        <w:spacing w:before="120" w:after="120" w:line="276" w:lineRule="auto"/>
        <w:rPr>
          <w:sz w:val="22"/>
          <w:szCs w:val="22"/>
        </w:rPr>
      </w:pPr>
      <w:r>
        <w:rPr>
          <w:sz w:val="22"/>
          <w:szCs w:val="22"/>
        </w:rPr>
        <w:t>Le script est intégré à l’application et est réparti entre deux modules : le Controller (</w:t>
      </w:r>
      <w:proofErr w:type="spellStart"/>
      <w:r>
        <w:rPr>
          <w:sz w:val="22"/>
          <w:szCs w:val="22"/>
        </w:rPr>
        <w:t>get_better_diet</w:t>
      </w:r>
      <w:proofErr w:type="spellEnd"/>
      <w:r>
        <w:rPr>
          <w:sz w:val="22"/>
          <w:szCs w:val="22"/>
        </w:rPr>
        <w:t xml:space="preserve"> et </w:t>
      </w:r>
      <w:proofErr w:type="spellStart"/>
      <w:r>
        <w:rPr>
          <w:sz w:val="22"/>
          <w:szCs w:val="22"/>
        </w:rPr>
        <w:t>connect_to_mysql</w:t>
      </w:r>
      <w:proofErr w:type="spellEnd"/>
      <w:r>
        <w:rPr>
          <w:sz w:val="22"/>
          <w:szCs w:val="22"/>
        </w:rPr>
        <w:t>). Ci-dessous sont présentées des captures d’écran du code pour un accès plus facile au livrable demandé.</w:t>
      </w:r>
    </w:p>
    <w:p w:rsidR="004E555E" w:rsidRPr="0027658D" w:rsidRDefault="00C95EB0" w:rsidP="009B761E">
      <w:pPr>
        <w:pStyle w:val="Titre2"/>
        <w:spacing w:before="120" w:after="120"/>
        <w:rPr>
          <w:sz w:val="32"/>
          <w:szCs w:val="32"/>
        </w:rPr>
      </w:pPr>
      <w:r>
        <w:rPr>
          <w:sz w:val="32"/>
          <w:szCs w:val="32"/>
        </w:rPr>
        <w:t>contrôle de l’existence d’une base et creation eventuelle</w:t>
      </w:r>
    </w:p>
    <w:p w:rsidR="00E53965" w:rsidRDefault="00E53965" w:rsidP="00E53965">
      <w:pPr>
        <w:pStyle w:val="Titre2"/>
        <w:spacing w:before="120" w:after="120"/>
        <w:rPr>
          <w:sz w:val="22"/>
          <w:szCs w:val="22"/>
        </w:rPr>
      </w:pPr>
      <w:r w:rsidRPr="00E53965">
        <w:rPr>
          <w:sz w:val="32"/>
          <w:szCs w:val="32"/>
        </w:rPr>
        <w:drawing>
          <wp:inline distT="0" distB="0" distL="0" distR="0" wp14:anchorId="230D7015" wp14:editId="17E69A4B">
            <wp:extent cx="6280785" cy="7350125"/>
            <wp:effectExtent l="0" t="0" r="5715" b="3175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735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br w:type="page"/>
      </w:r>
    </w:p>
    <w:p w:rsidR="00554138" w:rsidRDefault="00554138" w:rsidP="00E53965">
      <w:pPr>
        <w:pStyle w:val="Titre2"/>
        <w:spacing w:before="120" w:after="120"/>
        <w:rPr>
          <w:sz w:val="22"/>
          <w:szCs w:val="22"/>
        </w:rPr>
      </w:pPr>
    </w:p>
    <w:p w:rsidR="00E53965" w:rsidRDefault="00E53965" w:rsidP="00E53965">
      <w:pPr>
        <w:pStyle w:val="Titre2"/>
        <w:spacing w:before="120" w:after="120"/>
      </w:pPr>
      <w:r>
        <w:t>SAISIE DES PArametres de creation de la base</w:t>
      </w:r>
    </w:p>
    <w:p w:rsidR="00E53965" w:rsidRDefault="00E53965" w:rsidP="00E53965">
      <w:r w:rsidRPr="00E53965">
        <w:drawing>
          <wp:inline distT="0" distB="0" distL="0" distR="0" wp14:anchorId="4C9730A8" wp14:editId="59C531C5">
            <wp:extent cx="6280785" cy="4373880"/>
            <wp:effectExtent l="0" t="0" r="5715" b="0"/>
            <wp:docPr id="2" name="Image 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965" w:rsidRDefault="00E53965" w:rsidP="00E53965">
      <w:pPr>
        <w:pStyle w:val="Titre2"/>
        <w:spacing w:before="120" w:after="120"/>
      </w:pPr>
      <w:r>
        <w:lastRenderedPageBreak/>
        <w:t>CREATION DE LA BASE</w:t>
      </w:r>
    </w:p>
    <w:p w:rsidR="00E53965" w:rsidRDefault="00026358" w:rsidP="00E53965">
      <w:r w:rsidRPr="00026358">
        <w:drawing>
          <wp:inline distT="0" distB="0" distL="0" distR="0" wp14:anchorId="396745E9" wp14:editId="52AF8EB5">
            <wp:extent cx="6280785" cy="6694170"/>
            <wp:effectExtent l="0" t="0" r="5715" b="0"/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669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58" w:rsidRDefault="00026358">
      <w:p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40"/>
          <w:szCs w:val="26"/>
        </w:rPr>
      </w:pPr>
      <w:r>
        <w:br w:type="page"/>
      </w:r>
    </w:p>
    <w:p w:rsidR="00026358" w:rsidRDefault="00026358" w:rsidP="00026358">
      <w:pPr>
        <w:pStyle w:val="Titre2"/>
        <w:spacing w:before="120" w:after="120"/>
      </w:pPr>
      <w:r>
        <w:lastRenderedPageBreak/>
        <w:t>CONFIGURATION DES TABLES PARENTES</w:t>
      </w:r>
    </w:p>
    <w:p w:rsidR="00026358" w:rsidRPr="00026358" w:rsidRDefault="00026358" w:rsidP="00026358">
      <w:r w:rsidRPr="00026358">
        <w:drawing>
          <wp:inline distT="0" distB="0" distL="0" distR="0" wp14:anchorId="10C9436B" wp14:editId="6D3E95E3">
            <wp:extent cx="6280785" cy="6621780"/>
            <wp:effectExtent l="0" t="0" r="5715" b="0"/>
            <wp:docPr id="4" name="Image 4" descr="Une image contenant capture d’écran, assis, téléphone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662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58" w:rsidRDefault="00026358">
      <w:p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40"/>
          <w:szCs w:val="26"/>
        </w:rPr>
      </w:pPr>
      <w:r>
        <w:br w:type="page"/>
      </w:r>
    </w:p>
    <w:p w:rsidR="00026358" w:rsidRDefault="00026358">
      <w:pPr>
        <w:pStyle w:val="Titre2"/>
        <w:spacing w:before="120" w:after="120"/>
      </w:pPr>
      <w:r>
        <w:lastRenderedPageBreak/>
        <w:t>configuration des tables de jointure</w:t>
      </w:r>
    </w:p>
    <w:p w:rsidR="00026358" w:rsidRPr="00026358" w:rsidRDefault="00026358" w:rsidP="00026358">
      <w:r w:rsidRPr="00026358">
        <w:drawing>
          <wp:inline distT="0" distB="0" distL="0" distR="0" wp14:anchorId="0C2A9D69" wp14:editId="39A57E81">
            <wp:extent cx="6280785" cy="8712835"/>
            <wp:effectExtent l="0" t="0" r="5715" b="0"/>
            <wp:docPr id="5" name="Image 5" descr="Une image contenant capture d’écran, téléphone, assi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871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358" w:rsidRPr="00026358" w:rsidSect="009C6EE4">
      <w:footerReference w:type="default" r:id="rId12"/>
      <w:headerReference w:type="first" r:id="rId13"/>
      <w:footerReference w:type="first" r:id="rId14"/>
      <w:pgSz w:w="11907" w:h="16839" w:code="9"/>
      <w:pgMar w:top="683" w:right="1008" w:bottom="1188" w:left="1008" w:header="624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22E0C" w:rsidRDefault="00F22E0C">
      <w:pPr>
        <w:spacing w:before="0" w:after="0" w:line="240" w:lineRule="auto"/>
      </w:pPr>
      <w:r>
        <w:separator/>
      </w:r>
    </w:p>
    <w:p w:rsidR="00F22E0C" w:rsidRDefault="00F22E0C"/>
  </w:endnote>
  <w:endnote w:type="continuationSeparator" w:id="0">
    <w:p w:rsidR="00F22E0C" w:rsidRDefault="00F22E0C">
      <w:pPr>
        <w:spacing w:before="0" w:after="0" w:line="240" w:lineRule="auto"/>
      </w:pPr>
      <w:r>
        <w:continuationSeparator/>
      </w:r>
    </w:p>
    <w:p w:rsidR="00F22E0C" w:rsidRDefault="00F22E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555E" w:rsidRDefault="00ED20C2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E555E" w:rsidRDefault="00954D6D">
    <w:pPr>
      <w:pStyle w:val="Pieddepage"/>
    </w:pPr>
    <w:r>
      <w:t>Formation DA Python</w:t>
    </w:r>
    <w:r>
      <w:tab/>
    </w:r>
    <w:r>
      <w:ptab w:relativeTo="margin" w:alignment="center" w:leader="none"/>
    </w:r>
    <w:r>
      <w:t>Projet 5</w:t>
    </w:r>
    <w:r>
      <w:ptab w:relativeTo="margin" w:alignment="right" w:leader="none"/>
    </w: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22E0C" w:rsidRDefault="00F22E0C">
      <w:pPr>
        <w:spacing w:before="0" w:after="0" w:line="240" w:lineRule="auto"/>
      </w:pPr>
      <w:r>
        <w:separator/>
      </w:r>
    </w:p>
    <w:p w:rsidR="00F22E0C" w:rsidRDefault="00F22E0C"/>
  </w:footnote>
  <w:footnote w:type="continuationSeparator" w:id="0">
    <w:p w:rsidR="00F22E0C" w:rsidRDefault="00F22E0C">
      <w:pPr>
        <w:spacing w:before="0" w:after="0" w:line="240" w:lineRule="auto"/>
      </w:pPr>
      <w:r>
        <w:continuationSeparator/>
      </w:r>
    </w:p>
    <w:p w:rsidR="00F22E0C" w:rsidRDefault="00F22E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D6D" w:rsidRDefault="00954D6D" w:rsidP="00954D6D">
    <w:pPr>
      <w:pStyle w:val="En-tte"/>
      <w:tabs>
        <w:tab w:val="right" w:pos="9891"/>
      </w:tabs>
      <w:rPr>
        <w:color w:val="0072C6" w:themeColor="accent1"/>
      </w:rPr>
    </w:pPr>
    <w:r>
      <w:rPr>
        <w:color w:val="0072C6" w:themeColor="accent1"/>
      </w:rPr>
      <w:t>Fabrice Jaouën</w:t>
    </w:r>
    <w:r>
      <w:rPr>
        <w:color w:val="0072C6" w:themeColor="accent1"/>
      </w:rPr>
      <w:tab/>
      <w:t>jeudi 2 avril 2020</w:t>
    </w:r>
  </w:p>
  <w:p w:rsidR="004E555E" w:rsidRDefault="004E555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47119B"/>
    <w:multiLevelType w:val="hybridMultilevel"/>
    <w:tmpl w:val="1F069FB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4B5103"/>
    <w:multiLevelType w:val="hybridMultilevel"/>
    <w:tmpl w:val="AD0AC416"/>
    <w:lvl w:ilvl="0" w:tplc="1A6C1D10">
      <w:start w:val="1"/>
      <w:numFmt w:val="decimal"/>
      <w:pStyle w:val="Listenumros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2002C"/>
    <w:multiLevelType w:val="hybridMultilevel"/>
    <w:tmpl w:val="476A01E8"/>
    <w:lvl w:ilvl="0" w:tplc="023052C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613A4"/>
    <w:multiLevelType w:val="hybridMultilevel"/>
    <w:tmpl w:val="6EAC426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F61C5D"/>
    <w:multiLevelType w:val="hybridMultilevel"/>
    <w:tmpl w:val="9F4A8688"/>
    <w:lvl w:ilvl="0" w:tplc="ABE84DA8">
      <w:start w:val="1"/>
      <w:numFmt w:val="bullet"/>
      <w:pStyle w:val="Listepuce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7"/>
  </w:num>
  <w:num w:numId="6">
    <w:abstractNumId w:val="9"/>
  </w:num>
  <w:num w:numId="7">
    <w:abstractNumId w:val="3"/>
  </w:num>
  <w:num w:numId="8">
    <w:abstractNumId w:val="10"/>
  </w:num>
  <w:num w:numId="9">
    <w:abstractNumId w:val="2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6D"/>
    <w:rsid w:val="00026358"/>
    <w:rsid w:val="00063A75"/>
    <w:rsid w:val="00217E32"/>
    <w:rsid w:val="00240391"/>
    <w:rsid w:val="0027658D"/>
    <w:rsid w:val="0037048B"/>
    <w:rsid w:val="004179D1"/>
    <w:rsid w:val="004E555E"/>
    <w:rsid w:val="00512B87"/>
    <w:rsid w:val="00554138"/>
    <w:rsid w:val="007E4205"/>
    <w:rsid w:val="00821F88"/>
    <w:rsid w:val="00885624"/>
    <w:rsid w:val="00951EE5"/>
    <w:rsid w:val="00954D6D"/>
    <w:rsid w:val="00970576"/>
    <w:rsid w:val="009B761E"/>
    <w:rsid w:val="009C6EE4"/>
    <w:rsid w:val="009F5364"/>
    <w:rsid w:val="00A07C85"/>
    <w:rsid w:val="00AA597A"/>
    <w:rsid w:val="00C439CC"/>
    <w:rsid w:val="00C95EB0"/>
    <w:rsid w:val="00D860B0"/>
    <w:rsid w:val="00E00627"/>
    <w:rsid w:val="00E53965"/>
    <w:rsid w:val="00ED20C2"/>
    <w:rsid w:val="00F22E0C"/>
    <w:rsid w:val="00F87483"/>
    <w:rsid w:val="00F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FA6AE7"/>
  <w15:chartTrackingRefBased/>
  <w15:docId w15:val="{7079ABAC-9E4D-9947-9BE4-EB5BB5E9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fr-FR" w:eastAsia="ja-JP" w:bidi="fr-FR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C85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Liste3-Accentuation1">
    <w:name w:val="List Table 3 Accent 1"/>
    <w:basedOn w:val="Tableau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epuces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En-tte">
    <w:name w:val="header"/>
    <w:basedOn w:val="Normal"/>
    <w:link w:val="En-tteCar"/>
    <w:uiPriority w:val="99"/>
    <w:unhideWhenUsed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au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sz w:val="40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0072C6" w:themeColor="accent1"/>
    </w:rPr>
  </w:style>
  <w:style w:type="character" w:styleId="Accentuation">
    <w:name w:val="Emphasis"/>
    <w:basedOn w:val="Policepardfaut"/>
    <w:uiPriority w:val="20"/>
    <w:semiHidden/>
    <w:unhideWhenUsed/>
    <w:qFormat/>
    <w:rPr>
      <w:i/>
      <w:iCs/>
      <w:color w:val="F98723" w:themeColor="accent2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/>
      <w:iCs/>
      <w:color w:val="F98723" w:themeColor="accent2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0072C6" w:themeColor="accent1"/>
    </w:rPr>
  </w:style>
  <w:style w:type="character" w:styleId="Rfrencelgre">
    <w:name w:val="Subtle Reference"/>
    <w:basedOn w:val="Policepardfau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FFFFFF" w:themeColor="background1"/>
      <w:shd w:val="clear" w:color="auto" w:fill="0072C6" w:themeFill="accent1"/>
    </w:rPr>
  </w:style>
  <w:style w:type="paragraph" w:styleId="Citation">
    <w:name w:val="Quote"/>
    <w:basedOn w:val="Normal"/>
    <w:next w:val="Normal"/>
    <w:link w:val="CitationC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enumros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Paragraphedeliste">
    <w:name w:val="List Paragraph"/>
    <w:basedOn w:val="Normal"/>
    <w:uiPriority w:val="34"/>
    <w:unhideWhenUsed/>
    <w:qFormat/>
    <w:rsid w:val="00554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abricejaouen/Library/Containers/com.microsoft.Word/Data/Library/Application%20Support/Microsoft/Office/16.0/DTS/fr-FR%7bDBF74210-4AD1-054E-B189-2D585D01E3DC%7d/%7b6A0D7FCD-1CFA-6B4A-B1CA-54B0DB2B6AC9%7dtf10002076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{6A0D7FCD-1CFA-6B4A-B1CA-54B0DB2B6AC9}tf10002076.dotx</Template>
  <TotalTime>11</TotalTime>
  <Pages>5</Pages>
  <Words>74</Words>
  <Characters>407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</dc:creator>
  <cp:keywords/>
  <dc:description/>
  <cp:lastModifiedBy>Fabrice Jaouën</cp:lastModifiedBy>
  <cp:revision>3</cp:revision>
  <dcterms:created xsi:type="dcterms:W3CDTF">2020-05-16T13:41:00Z</dcterms:created>
  <dcterms:modified xsi:type="dcterms:W3CDTF">2020-05-16T14:02:00Z</dcterms:modified>
</cp:coreProperties>
</file>